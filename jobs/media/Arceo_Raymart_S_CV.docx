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F8019D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E376DE8" w14:textId="7E020B49" w:rsidR="00692703" w:rsidRPr="00CF1A49" w:rsidRDefault="004B126B" w:rsidP="00913946">
            <w:pPr>
              <w:pStyle w:val="ContactInfoEmphasis"/>
              <w:contextualSpacing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09CC46" wp14:editId="34EE3CB9">
                      <wp:simplePos x="0" y="0"/>
                      <wp:positionH relativeFrom="column">
                        <wp:posOffset>1304014</wp:posOffset>
                      </wp:positionH>
                      <wp:positionV relativeFrom="paragraph">
                        <wp:posOffset>56294</wp:posOffset>
                      </wp:positionV>
                      <wp:extent cx="1630017" cy="839994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0017" cy="8399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98ACF9" w14:textId="41BFB11D" w:rsidR="004B126B" w:rsidRPr="004B126B" w:rsidRDefault="00B23771" w:rsidP="004B126B">
                                  <w:pPr>
                                    <w:rPr>
                                      <w:sz w:val="48"/>
                                    </w:rPr>
                                  </w:pPr>
                                  <w:r>
                                    <w:rPr>
                                      <w:sz w:val="48"/>
                                    </w:rPr>
                                    <w:t>Raymart</w:t>
                                  </w:r>
                                </w:p>
                                <w:p w14:paraId="7A3077C3" w14:textId="66115849" w:rsidR="004B126B" w:rsidRPr="004B126B" w:rsidRDefault="00B23771" w:rsidP="004B126B">
                                  <w:pPr>
                                    <w:rPr>
                                      <w:b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sz w:val="48"/>
                                    </w:rPr>
                                    <w:t>Arceo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09CC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02.7pt;margin-top:4.45pt;width:128.35pt;height:6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" filled="f" stroked="f" strokeweight=".5pt">
                      <v:textbox>
                        <w:txbxContent>
                          <w:p w14:paraId="1698ACF9" w14:textId="41BFB11D" w:rsidR="004B126B" w:rsidRPr="004B126B" w:rsidRDefault="00B23771" w:rsidP="004B126B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Raymart</w:t>
                            </w:r>
                          </w:p>
                          <w:p w14:paraId="7A3077C3" w14:textId="66115849" w:rsidR="004B126B" w:rsidRPr="004B126B" w:rsidRDefault="00B23771" w:rsidP="004B126B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Arceo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571D8" w:rsidRPr="00CF1A49" w14:paraId="644DD691" w14:textId="77777777" w:rsidTr="00AB5232">
        <w:trPr>
          <w:trHeight w:val="1642"/>
        </w:trPr>
        <w:tc>
          <w:tcPr>
            <w:tcW w:w="9360" w:type="dxa"/>
            <w:tcMar>
              <w:top w:w="432" w:type="dxa"/>
            </w:tcMar>
          </w:tcPr>
          <w:p w14:paraId="106B9B82" w14:textId="77777777" w:rsidR="004B126B" w:rsidRPr="00CF1A49" w:rsidRDefault="00AB5232" w:rsidP="004B126B">
            <w:pPr>
              <w:pStyle w:val="Heading1"/>
              <w:outlineLvl w:val="0"/>
            </w:pPr>
            <w:r>
              <w:t>Objective</w:t>
            </w:r>
          </w:p>
          <w:tbl>
            <w:tblPr>
              <w:tblStyle w:val="TableGrid"/>
              <w:tblW w:w="493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16"/>
            </w:tblGrid>
            <w:tr w:rsidR="004B126B" w:rsidRPr="00CF1A49" w14:paraId="362E045C" w14:textId="77777777" w:rsidTr="00AB5232">
              <w:trPr>
                <w:trHeight w:val="535"/>
              </w:trPr>
              <w:tc>
                <w:tcPr>
                  <w:tcW w:w="9216" w:type="dxa"/>
                </w:tcPr>
                <w:p w14:paraId="0B397444" w14:textId="03ECE88D" w:rsidR="004B126B" w:rsidRPr="00CF1A49" w:rsidRDefault="00FE1768" w:rsidP="00AB5232">
                  <w:pPr>
                    <w:contextualSpacing w:val="0"/>
                  </w:pPr>
                  <w:r>
                    <w:rPr>
                      <w:rFonts w:ascii="Roboto" w:hAnsi="Roboto"/>
                      <w:color w:val="000000"/>
                      <w:sz w:val="21"/>
                      <w:szCs w:val="21"/>
                      <w:shd w:val="clear" w:color="auto" w:fill="FFFFFF"/>
                    </w:rPr>
                    <w:t>Obtain entry level position to an established and company that would benefit from my improving technical knowledge and non-tangible skills and would help grow as a professional.</w:t>
                  </w:r>
                </w:p>
              </w:tc>
            </w:tr>
          </w:tbl>
          <w:p w14:paraId="1E6A04FB" w14:textId="77777777" w:rsidR="001755A8" w:rsidRPr="00CF1A49" w:rsidRDefault="001755A8" w:rsidP="00913946">
            <w:pPr>
              <w:contextualSpacing w:val="0"/>
            </w:pPr>
          </w:p>
        </w:tc>
      </w:tr>
    </w:tbl>
    <w:p w14:paraId="192D5A29" w14:textId="3A5410B3" w:rsidR="004E01EB" w:rsidRPr="00CF1A49" w:rsidRDefault="00B23771" w:rsidP="004E01EB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BE5056" wp14:editId="5507FE62">
                <wp:simplePos x="0" y="0"/>
                <wp:positionH relativeFrom="column">
                  <wp:posOffset>4116070</wp:posOffset>
                </wp:positionH>
                <wp:positionV relativeFrom="paragraph">
                  <wp:posOffset>-2595880</wp:posOffset>
                </wp:positionV>
                <wp:extent cx="2045335" cy="80137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335" cy="801370"/>
                          <a:chOff x="164592" y="-7952"/>
                          <a:chExt cx="2045373" cy="801727"/>
                        </a:xfrm>
                      </wpg:grpSpPr>
                      <wps:wsp>
                        <wps:cNvPr id="54" name="Address icon" descr="Address icon"/>
                        <wps:cNvSpPr>
                          <a:spLocks/>
                        </wps:cNvSpPr>
                        <wps:spPr bwMode="auto">
                          <a:xfrm>
                            <a:off x="1872691" y="51206"/>
                            <a:ext cx="118745" cy="118745"/>
                          </a:xfrm>
                          <a:custGeom>
                            <a:avLst/>
                            <a:gdLst>
                              <a:gd name="T0" fmla="*/ 1493 w 2846"/>
                              <a:gd name="T1" fmla="*/ 23 h 2833"/>
                              <a:gd name="T2" fmla="*/ 1607 w 2846"/>
                              <a:gd name="T3" fmla="*/ 115 h 2833"/>
                              <a:gd name="T4" fmla="*/ 1757 w 2846"/>
                              <a:gd name="T5" fmla="*/ 256 h 2833"/>
                              <a:gd name="T6" fmla="*/ 1931 w 2846"/>
                              <a:gd name="T7" fmla="*/ 422 h 2833"/>
                              <a:gd name="T8" fmla="*/ 2118 w 2846"/>
                              <a:gd name="T9" fmla="*/ 603 h 2833"/>
                              <a:gd name="T10" fmla="*/ 2306 w 2846"/>
                              <a:gd name="T11" fmla="*/ 787 h 2833"/>
                              <a:gd name="T12" fmla="*/ 2482 w 2846"/>
                              <a:gd name="T13" fmla="*/ 960 h 2833"/>
                              <a:gd name="T14" fmla="*/ 2637 w 2846"/>
                              <a:gd name="T15" fmla="*/ 1113 h 2833"/>
                              <a:gd name="T16" fmla="*/ 2757 w 2846"/>
                              <a:gd name="T17" fmla="*/ 1234 h 2833"/>
                              <a:gd name="T18" fmla="*/ 2829 w 2846"/>
                              <a:gd name="T19" fmla="*/ 1310 h 2833"/>
                              <a:gd name="T20" fmla="*/ 2757 w 2846"/>
                              <a:gd name="T21" fmla="*/ 1334 h 2833"/>
                              <a:gd name="T22" fmla="*/ 2584 w 2846"/>
                              <a:gd name="T23" fmla="*/ 1340 h 2833"/>
                              <a:gd name="T24" fmla="*/ 2467 w 2846"/>
                              <a:gd name="T25" fmla="*/ 1345 h 2833"/>
                              <a:gd name="T26" fmla="*/ 2467 w 2846"/>
                              <a:gd name="T27" fmla="*/ 2566 h 2833"/>
                              <a:gd name="T28" fmla="*/ 2448 w 2846"/>
                              <a:gd name="T29" fmla="*/ 2716 h 2833"/>
                              <a:gd name="T30" fmla="*/ 2383 w 2846"/>
                              <a:gd name="T31" fmla="*/ 2796 h 2833"/>
                              <a:gd name="T32" fmla="*/ 2256 w 2846"/>
                              <a:gd name="T33" fmla="*/ 2830 h 2833"/>
                              <a:gd name="T34" fmla="*/ 2157 w 2846"/>
                              <a:gd name="T35" fmla="*/ 2833 h 2833"/>
                              <a:gd name="T36" fmla="*/ 2039 w 2846"/>
                              <a:gd name="T37" fmla="*/ 2830 h 2833"/>
                              <a:gd name="T38" fmla="*/ 1925 w 2846"/>
                              <a:gd name="T39" fmla="*/ 2822 h 2833"/>
                              <a:gd name="T40" fmla="*/ 1858 w 2846"/>
                              <a:gd name="T41" fmla="*/ 2769 h 2833"/>
                              <a:gd name="T42" fmla="*/ 1831 w 2846"/>
                              <a:gd name="T43" fmla="*/ 2639 h 2833"/>
                              <a:gd name="T44" fmla="*/ 1825 w 2846"/>
                              <a:gd name="T45" fmla="*/ 2460 h 2833"/>
                              <a:gd name="T46" fmla="*/ 1822 w 2846"/>
                              <a:gd name="T47" fmla="*/ 2273 h 2833"/>
                              <a:gd name="T48" fmla="*/ 1821 w 2846"/>
                              <a:gd name="T49" fmla="*/ 2076 h 2833"/>
                              <a:gd name="T50" fmla="*/ 1821 w 2846"/>
                              <a:gd name="T51" fmla="*/ 1908 h 2833"/>
                              <a:gd name="T52" fmla="*/ 1822 w 2846"/>
                              <a:gd name="T53" fmla="*/ 1807 h 2833"/>
                              <a:gd name="T54" fmla="*/ 1811 w 2846"/>
                              <a:gd name="T55" fmla="*/ 1707 h 2833"/>
                              <a:gd name="T56" fmla="*/ 1750 w 2846"/>
                              <a:gd name="T57" fmla="*/ 1631 h 2833"/>
                              <a:gd name="T58" fmla="*/ 1651 w 2846"/>
                              <a:gd name="T59" fmla="*/ 1592 h 2833"/>
                              <a:gd name="T60" fmla="*/ 1529 w 2846"/>
                              <a:gd name="T61" fmla="*/ 1579 h 2833"/>
                              <a:gd name="T62" fmla="*/ 1398 w 2846"/>
                              <a:gd name="T63" fmla="*/ 1577 h 2833"/>
                              <a:gd name="T64" fmla="*/ 1253 w 2846"/>
                              <a:gd name="T65" fmla="*/ 1586 h 2833"/>
                              <a:gd name="T66" fmla="*/ 1129 w 2846"/>
                              <a:gd name="T67" fmla="*/ 1617 h 2833"/>
                              <a:gd name="T68" fmla="*/ 1041 w 2846"/>
                              <a:gd name="T69" fmla="*/ 1678 h 2833"/>
                              <a:gd name="T70" fmla="*/ 1010 w 2846"/>
                              <a:gd name="T71" fmla="*/ 1778 h 2833"/>
                              <a:gd name="T72" fmla="*/ 1011 w 2846"/>
                              <a:gd name="T73" fmla="*/ 2427 h 2833"/>
                              <a:gd name="T74" fmla="*/ 1009 w 2846"/>
                              <a:gd name="T75" fmla="*/ 2697 h 2833"/>
                              <a:gd name="T76" fmla="*/ 959 w 2846"/>
                              <a:gd name="T77" fmla="*/ 2783 h 2833"/>
                              <a:gd name="T78" fmla="*/ 845 w 2846"/>
                              <a:gd name="T79" fmla="*/ 2822 h 2833"/>
                              <a:gd name="T80" fmla="*/ 562 w 2846"/>
                              <a:gd name="T81" fmla="*/ 2828 h 2833"/>
                              <a:gd name="T82" fmla="*/ 444 w 2846"/>
                              <a:gd name="T83" fmla="*/ 2793 h 2833"/>
                              <a:gd name="T84" fmla="*/ 380 w 2846"/>
                              <a:gd name="T85" fmla="*/ 2703 h 2833"/>
                              <a:gd name="T86" fmla="*/ 372 w 2846"/>
                              <a:gd name="T87" fmla="*/ 2285 h 2833"/>
                              <a:gd name="T88" fmla="*/ 370 w 2846"/>
                              <a:gd name="T89" fmla="*/ 1351 h 2833"/>
                              <a:gd name="T90" fmla="*/ 308 w 2846"/>
                              <a:gd name="T91" fmla="*/ 1352 h 2833"/>
                              <a:gd name="T92" fmla="*/ 191 w 2846"/>
                              <a:gd name="T93" fmla="*/ 1353 h 2833"/>
                              <a:gd name="T94" fmla="*/ 73 w 2846"/>
                              <a:gd name="T95" fmla="*/ 1352 h 2833"/>
                              <a:gd name="T96" fmla="*/ 4 w 2846"/>
                              <a:gd name="T97" fmla="*/ 1352 h 2833"/>
                              <a:gd name="T98" fmla="*/ 26 w 2846"/>
                              <a:gd name="T99" fmla="*/ 1319 h 2833"/>
                              <a:gd name="T100" fmla="*/ 109 w 2846"/>
                              <a:gd name="T101" fmla="*/ 1230 h 2833"/>
                              <a:gd name="T102" fmla="*/ 236 w 2846"/>
                              <a:gd name="T103" fmla="*/ 1097 h 2833"/>
                              <a:gd name="T104" fmla="*/ 394 w 2846"/>
                              <a:gd name="T105" fmla="*/ 934 h 2833"/>
                              <a:gd name="T106" fmla="*/ 574 w 2846"/>
                              <a:gd name="T107" fmla="*/ 753 h 2833"/>
                              <a:gd name="T108" fmla="*/ 762 w 2846"/>
                              <a:gd name="T109" fmla="*/ 566 h 2833"/>
                              <a:gd name="T110" fmla="*/ 946 w 2846"/>
                              <a:gd name="T111" fmla="*/ 383 h 2833"/>
                              <a:gd name="T112" fmla="*/ 1116 w 2846"/>
                              <a:gd name="T113" fmla="*/ 218 h 2833"/>
                              <a:gd name="T114" fmla="*/ 1257 w 2846"/>
                              <a:gd name="T115" fmla="*/ 81 h 2833"/>
                              <a:gd name="T116" fmla="*/ 1367 w 2846"/>
                              <a:gd name="T117" fmla="*/ 7 h 28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846" h="2833">
                                <a:moveTo>
                                  <a:pt x="1418" y="0"/>
                                </a:moveTo>
                                <a:lnTo>
                                  <a:pt x="1443" y="3"/>
                                </a:lnTo>
                                <a:lnTo>
                                  <a:pt x="1468" y="11"/>
                                </a:lnTo>
                                <a:lnTo>
                                  <a:pt x="1493" y="23"/>
                                </a:lnTo>
                                <a:lnTo>
                                  <a:pt x="1520" y="39"/>
                                </a:lnTo>
                                <a:lnTo>
                                  <a:pt x="1547" y="60"/>
                                </a:lnTo>
                                <a:lnTo>
                                  <a:pt x="1575" y="85"/>
                                </a:lnTo>
                                <a:lnTo>
                                  <a:pt x="1607" y="115"/>
                                </a:lnTo>
                                <a:lnTo>
                                  <a:pt x="1642" y="147"/>
                                </a:lnTo>
                                <a:lnTo>
                                  <a:pt x="1678" y="181"/>
                                </a:lnTo>
                                <a:lnTo>
                                  <a:pt x="1717" y="218"/>
                                </a:lnTo>
                                <a:lnTo>
                                  <a:pt x="1757" y="256"/>
                                </a:lnTo>
                                <a:lnTo>
                                  <a:pt x="1799" y="295"/>
                                </a:lnTo>
                                <a:lnTo>
                                  <a:pt x="1842" y="337"/>
                                </a:lnTo>
                                <a:lnTo>
                                  <a:pt x="1886" y="379"/>
                                </a:lnTo>
                                <a:lnTo>
                                  <a:pt x="1931" y="422"/>
                                </a:lnTo>
                                <a:lnTo>
                                  <a:pt x="1977" y="467"/>
                                </a:lnTo>
                                <a:lnTo>
                                  <a:pt x="2024" y="512"/>
                                </a:lnTo>
                                <a:lnTo>
                                  <a:pt x="2071" y="558"/>
                                </a:lnTo>
                                <a:lnTo>
                                  <a:pt x="2118" y="603"/>
                                </a:lnTo>
                                <a:lnTo>
                                  <a:pt x="2165" y="649"/>
                                </a:lnTo>
                                <a:lnTo>
                                  <a:pt x="2213" y="695"/>
                                </a:lnTo>
                                <a:lnTo>
                                  <a:pt x="2259" y="741"/>
                                </a:lnTo>
                                <a:lnTo>
                                  <a:pt x="2306" y="787"/>
                                </a:lnTo>
                                <a:lnTo>
                                  <a:pt x="2351" y="831"/>
                                </a:lnTo>
                                <a:lnTo>
                                  <a:pt x="2397" y="875"/>
                                </a:lnTo>
                                <a:lnTo>
                                  <a:pt x="2440" y="918"/>
                                </a:lnTo>
                                <a:lnTo>
                                  <a:pt x="2482" y="960"/>
                                </a:lnTo>
                                <a:lnTo>
                                  <a:pt x="2524" y="1001"/>
                                </a:lnTo>
                                <a:lnTo>
                                  <a:pt x="2563" y="1040"/>
                                </a:lnTo>
                                <a:lnTo>
                                  <a:pt x="2601" y="1077"/>
                                </a:lnTo>
                                <a:lnTo>
                                  <a:pt x="2637" y="1113"/>
                                </a:lnTo>
                                <a:lnTo>
                                  <a:pt x="2671" y="1147"/>
                                </a:lnTo>
                                <a:lnTo>
                                  <a:pt x="2702" y="1178"/>
                                </a:lnTo>
                                <a:lnTo>
                                  <a:pt x="2731" y="1207"/>
                                </a:lnTo>
                                <a:lnTo>
                                  <a:pt x="2757" y="1234"/>
                                </a:lnTo>
                                <a:lnTo>
                                  <a:pt x="2780" y="1257"/>
                                </a:lnTo>
                                <a:lnTo>
                                  <a:pt x="2800" y="1278"/>
                                </a:lnTo>
                                <a:lnTo>
                                  <a:pt x="2816" y="1296"/>
                                </a:lnTo>
                                <a:lnTo>
                                  <a:pt x="2829" y="1310"/>
                                </a:lnTo>
                                <a:lnTo>
                                  <a:pt x="2839" y="1321"/>
                                </a:lnTo>
                                <a:lnTo>
                                  <a:pt x="2846" y="1329"/>
                                </a:lnTo>
                                <a:lnTo>
                                  <a:pt x="2801" y="1332"/>
                                </a:lnTo>
                                <a:lnTo>
                                  <a:pt x="2757" y="1334"/>
                                </a:lnTo>
                                <a:lnTo>
                                  <a:pt x="2711" y="1336"/>
                                </a:lnTo>
                                <a:lnTo>
                                  <a:pt x="2667" y="1338"/>
                                </a:lnTo>
                                <a:lnTo>
                                  <a:pt x="2625" y="1339"/>
                                </a:lnTo>
                                <a:lnTo>
                                  <a:pt x="2584" y="1340"/>
                                </a:lnTo>
                                <a:lnTo>
                                  <a:pt x="2548" y="1341"/>
                                </a:lnTo>
                                <a:lnTo>
                                  <a:pt x="2515" y="1342"/>
                                </a:lnTo>
                                <a:lnTo>
                                  <a:pt x="2488" y="1343"/>
                                </a:lnTo>
                                <a:lnTo>
                                  <a:pt x="2467" y="1345"/>
                                </a:lnTo>
                                <a:lnTo>
                                  <a:pt x="2467" y="1478"/>
                                </a:lnTo>
                                <a:lnTo>
                                  <a:pt x="2467" y="1613"/>
                                </a:lnTo>
                                <a:lnTo>
                                  <a:pt x="2467" y="2513"/>
                                </a:lnTo>
                                <a:lnTo>
                                  <a:pt x="2467" y="2566"/>
                                </a:lnTo>
                                <a:lnTo>
                                  <a:pt x="2465" y="2611"/>
                                </a:lnTo>
                                <a:lnTo>
                                  <a:pt x="2462" y="2651"/>
                                </a:lnTo>
                                <a:lnTo>
                                  <a:pt x="2456" y="2686"/>
                                </a:lnTo>
                                <a:lnTo>
                                  <a:pt x="2448" y="2716"/>
                                </a:lnTo>
                                <a:lnTo>
                                  <a:pt x="2437" y="2741"/>
                                </a:lnTo>
                                <a:lnTo>
                                  <a:pt x="2422" y="2763"/>
                                </a:lnTo>
                                <a:lnTo>
                                  <a:pt x="2405" y="2781"/>
                                </a:lnTo>
                                <a:lnTo>
                                  <a:pt x="2383" y="2796"/>
                                </a:lnTo>
                                <a:lnTo>
                                  <a:pt x="2358" y="2808"/>
                                </a:lnTo>
                                <a:lnTo>
                                  <a:pt x="2328" y="2817"/>
                                </a:lnTo>
                                <a:lnTo>
                                  <a:pt x="2295" y="2824"/>
                                </a:lnTo>
                                <a:lnTo>
                                  <a:pt x="2256" y="2830"/>
                                </a:lnTo>
                                <a:lnTo>
                                  <a:pt x="2238" y="2832"/>
                                </a:lnTo>
                                <a:lnTo>
                                  <a:pt x="2215" y="2833"/>
                                </a:lnTo>
                                <a:lnTo>
                                  <a:pt x="2188" y="2833"/>
                                </a:lnTo>
                                <a:lnTo>
                                  <a:pt x="2157" y="2833"/>
                                </a:lnTo>
                                <a:lnTo>
                                  <a:pt x="2126" y="2832"/>
                                </a:lnTo>
                                <a:lnTo>
                                  <a:pt x="2095" y="2831"/>
                                </a:lnTo>
                                <a:lnTo>
                                  <a:pt x="2066" y="2831"/>
                                </a:lnTo>
                                <a:lnTo>
                                  <a:pt x="2039" y="2830"/>
                                </a:lnTo>
                                <a:lnTo>
                                  <a:pt x="2018" y="2830"/>
                                </a:lnTo>
                                <a:lnTo>
                                  <a:pt x="1983" y="2829"/>
                                </a:lnTo>
                                <a:lnTo>
                                  <a:pt x="1951" y="2827"/>
                                </a:lnTo>
                                <a:lnTo>
                                  <a:pt x="1925" y="2822"/>
                                </a:lnTo>
                                <a:lnTo>
                                  <a:pt x="1903" y="2814"/>
                                </a:lnTo>
                                <a:lnTo>
                                  <a:pt x="1885" y="2803"/>
                                </a:lnTo>
                                <a:lnTo>
                                  <a:pt x="1870" y="2788"/>
                                </a:lnTo>
                                <a:lnTo>
                                  <a:pt x="1858" y="2769"/>
                                </a:lnTo>
                                <a:lnTo>
                                  <a:pt x="1848" y="2744"/>
                                </a:lnTo>
                                <a:lnTo>
                                  <a:pt x="1840" y="2715"/>
                                </a:lnTo>
                                <a:lnTo>
                                  <a:pt x="1835" y="2680"/>
                                </a:lnTo>
                                <a:lnTo>
                                  <a:pt x="1831" y="2639"/>
                                </a:lnTo>
                                <a:lnTo>
                                  <a:pt x="1828" y="2591"/>
                                </a:lnTo>
                                <a:lnTo>
                                  <a:pt x="1826" y="2536"/>
                                </a:lnTo>
                                <a:lnTo>
                                  <a:pt x="1825" y="2500"/>
                                </a:lnTo>
                                <a:lnTo>
                                  <a:pt x="1825" y="2460"/>
                                </a:lnTo>
                                <a:lnTo>
                                  <a:pt x="1824" y="2416"/>
                                </a:lnTo>
                                <a:lnTo>
                                  <a:pt x="1823" y="2370"/>
                                </a:lnTo>
                                <a:lnTo>
                                  <a:pt x="1823" y="2323"/>
                                </a:lnTo>
                                <a:lnTo>
                                  <a:pt x="1822" y="2273"/>
                                </a:lnTo>
                                <a:lnTo>
                                  <a:pt x="1822" y="2224"/>
                                </a:lnTo>
                                <a:lnTo>
                                  <a:pt x="1821" y="2173"/>
                                </a:lnTo>
                                <a:lnTo>
                                  <a:pt x="1821" y="2124"/>
                                </a:lnTo>
                                <a:lnTo>
                                  <a:pt x="1821" y="2076"/>
                                </a:lnTo>
                                <a:lnTo>
                                  <a:pt x="1821" y="2030"/>
                                </a:lnTo>
                                <a:lnTo>
                                  <a:pt x="1821" y="1985"/>
                                </a:lnTo>
                                <a:lnTo>
                                  <a:pt x="1821" y="1945"/>
                                </a:lnTo>
                                <a:lnTo>
                                  <a:pt x="1821" y="1908"/>
                                </a:lnTo>
                                <a:lnTo>
                                  <a:pt x="1821" y="1874"/>
                                </a:lnTo>
                                <a:lnTo>
                                  <a:pt x="1821" y="1846"/>
                                </a:lnTo>
                                <a:lnTo>
                                  <a:pt x="1821" y="1823"/>
                                </a:lnTo>
                                <a:lnTo>
                                  <a:pt x="1822" y="1807"/>
                                </a:lnTo>
                                <a:lnTo>
                                  <a:pt x="1822" y="1797"/>
                                </a:lnTo>
                                <a:lnTo>
                                  <a:pt x="1822" y="1763"/>
                                </a:lnTo>
                                <a:lnTo>
                                  <a:pt x="1818" y="1733"/>
                                </a:lnTo>
                                <a:lnTo>
                                  <a:pt x="1811" y="1707"/>
                                </a:lnTo>
                                <a:lnTo>
                                  <a:pt x="1800" y="1684"/>
                                </a:lnTo>
                                <a:lnTo>
                                  <a:pt x="1786" y="1664"/>
                                </a:lnTo>
                                <a:lnTo>
                                  <a:pt x="1769" y="1646"/>
                                </a:lnTo>
                                <a:lnTo>
                                  <a:pt x="1750" y="1631"/>
                                </a:lnTo>
                                <a:lnTo>
                                  <a:pt x="1728" y="1618"/>
                                </a:lnTo>
                                <a:lnTo>
                                  <a:pt x="1704" y="1608"/>
                                </a:lnTo>
                                <a:lnTo>
                                  <a:pt x="1678" y="1599"/>
                                </a:lnTo>
                                <a:lnTo>
                                  <a:pt x="1651" y="1592"/>
                                </a:lnTo>
                                <a:lnTo>
                                  <a:pt x="1622" y="1587"/>
                                </a:lnTo>
                                <a:lnTo>
                                  <a:pt x="1591" y="1583"/>
                                </a:lnTo>
                                <a:lnTo>
                                  <a:pt x="1561" y="1581"/>
                                </a:lnTo>
                                <a:lnTo>
                                  <a:pt x="1529" y="1579"/>
                                </a:lnTo>
                                <a:lnTo>
                                  <a:pt x="1496" y="1578"/>
                                </a:lnTo>
                                <a:lnTo>
                                  <a:pt x="1463" y="1577"/>
                                </a:lnTo>
                                <a:lnTo>
                                  <a:pt x="1431" y="1577"/>
                                </a:lnTo>
                                <a:lnTo>
                                  <a:pt x="1398" y="1577"/>
                                </a:lnTo>
                                <a:lnTo>
                                  <a:pt x="1361" y="1578"/>
                                </a:lnTo>
                                <a:lnTo>
                                  <a:pt x="1324" y="1579"/>
                                </a:lnTo>
                                <a:lnTo>
                                  <a:pt x="1289" y="1582"/>
                                </a:lnTo>
                                <a:lnTo>
                                  <a:pt x="1253" y="1586"/>
                                </a:lnTo>
                                <a:lnTo>
                                  <a:pt x="1220" y="1591"/>
                                </a:lnTo>
                                <a:lnTo>
                                  <a:pt x="1188" y="1598"/>
                                </a:lnTo>
                                <a:lnTo>
                                  <a:pt x="1157" y="1606"/>
                                </a:lnTo>
                                <a:lnTo>
                                  <a:pt x="1129" y="1617"/>
                                </a:lnTo>
                                <a:lnTo>
                                  <a:pt x="1103" y="1629"/>
                                </a:lnTo>
                                <a:lnTo>
                                  <a:pt x="1080" y="1643"/>
                                </a:lnTo>
                                <a:lnTo>
                                  <a:pt x="1058" y="1660"/>
                                </a:lnTo>
                                <a:lnTo>
                                  <a:pt x="1041" y="1678"/>
                                </a:lnTo>
                                <a:lnTo>
                                  <a:pt x="1028" y="1699"/>
                                </a:lnTo>
                                <a:lnTo>
                                  <a:pt x="1018" y="1723"/>
                                </a:lnTo>
                                <a:lnTo>
                                  <a:pt x="1012" y="1748"/>
                                </a:lnTo>
                                <a:lnTo>
                                  <a:pt x="1010" y="1778"/>
                                </a:lnTo>
                                <a:lnTo>
                                  <a:pt x="1012" y="1940"/>
                                </a:lnTo>
                                <a:lnTo>
                                  <a:pt x="1011" y="2103"/>
                                </a:lnTo>
                                <a:lnTo>
                                  <a:pt x="1010" y="2265"/>
                                </a:lnTo>
                                <a:lnTo>
                                  <a:pt x="1011" y="2427"/>
                                </a:lnTo>
                                <a:lnTo>
                                  <a:pt x="1015" y="2590"/>
                                </a:lnTo>
                                <a:lnTo>
                                  <a:pt x="1015" y="2630"/>
                                </a:lnTo>
                                <a:lnTo>
                                  <a:pt x="1013" y="2666"/>
                                </a:lnTo>
                                <a:lnTo>
                                  <a:pt x="1009" y="2697"/>
                                </a:lnTo>
                                <a:lnTo>
                                  <a:pt x="1001" y="2723"/>
                                </a:lnTo>
                                <a:lnTo>
                                  <a:pt x="990" y="2746"/>
                                </a:lnTo>
                                <a:lnTo>
                                  <a:pt x="976" y="2767"/>
                                </a:lnTo>
                                <a:lnTo>
                                  <a:pt x="959" y="2783"/>
                                </a:lnTo>
                                <a:lnTo>
                                  <a:pt x="936" y="2796"/>
                                </a:lnTo>
                                <a:lnTo>
                                  <a:pt x="910" y="2807"/>
                                </a:lnTo>
                                <a:lnTo>
                                  <a:pt x="880" y="2815"/>
                                </a:lnTo>
                                <a:lnTo>
                                  <a:pt x="845" y="2822"/>
                                </a:lnTo>
                                <a:lnTo>
                                  <a:pt x="804" y="2826"/>
                                </a:lnTo>
                                <a:lnTo>
                                  <a:pt x="760" y="2829"/>
                                </a:lnTo>
                                <a:lnTo>
                                  <a:pt x="600" y="2829"/>
                                </a:lnTo>
                                <a:lnTo>
                                  <a:pt x="562" y="2828"/>
                                </a:lnTo>
                                <a:lnTo>
                                  <a:pt x="528" y="2824"/>
                                </a:lnTo>
                                <a:lnTo>
                                  <a:pt x="496" y="2817"/>
                                </a:lnTo>
                                <a:lnTo>
                                  <a:pt x="468" y="2806"/>
                                </a:lnTo>
                                <a:lnTo>
                                  <a:pt x="444" y="2793"/>
                                </a:lnTo>
                                <a:lnTo>
                                  <a:pt x="423" y="2776"/>
                                </a:lnTo>
                                <a:lnTo>
                                  <a:pt x="406" y="2755"/>
                                </a:lnTo>
                                <a:lnTo>
                                  <a:pt x="391" y="2731"/>
                                </a:lnTo>
                                <a:lnTo>
                                  <a:pt x="380" y="2703"/>
                                </a:lnTo>
                                <a:lnTo>
                                  <a:pt x="373" y="2672"/>
                                </a:lnTo>
                                <a:lnTo>
                                  <a:pt x="369" y="2636"/>
                                </a:lnTo>
                                <a:lnTo>
                                  <a:pt x="368" y="2596"/>
                                </a:lnTo>
                                <a:lnTo>
                                  <a:pt x="372" y="2285"/>
                                </a:lnTo>
                                <a:lnTo>
                                  <a:pt x="372" y="1973"/>
                                </a:lnTo>
                                <a:lnTo>
                                  <a:pt x="371" y="1662"/>
                                </a:lnTo>
                                <a:lnTo>
                                  <a:pt x="371" y="1350"/>
                                </a:lnTo>
                                <a:lnTo>
                                  <a:pt x="370" y="1351"/>
                                </a:lnTo>
                                <a:lnTo>
                                  <a:pt x="362" y="1351"/>
                                </a:lnTo>
                                <a:lnTo>
                                  <a:pt x="348" y="1352"/>
                                </a:lnTo>
                                <a:lnTo>
                                  <a:pt x="330" y="1352"/>
                                </a:lnTo>
                                <a:lnTo>
                                  <a:pt x="308" y="1352"/>
                                </a:lnTo>
                                <a:lnTo>
                                  <a:pt x="281" y="1353"/>
                                </a:lnTo>
                                <a:lnTo>
                                  <a:pt x="252" y="1353"/>
                                </a:lnTo>
                                <a:lnTo>
                                  <a:pt x="222" y="1353"/>
                                </a:lnTo>
                                <a:lnTo>
                                  <a:pt x="191" y="1353"/>
                                </a:lnTo>
                                <a:lnTo>
                                  <a:pt x="159" y="1353"/>
                                </a:lnTo>
                                <a:lnTo>
                                  <a:pt x="129" y="1352"/>
                                </a:lnTo>
                                <a:lnTo>
                                  <a:pt x="100" y="1352"/>
                                </a:lnTo>
                                <a:lnTo>
                                  <a:pt x="73" y="1352"/>
                                </a:lnTo>
                                <a:lnTo>
                                  <a:pt x="48" y="1352"/>
                                </a:lnTo>
                                <a:lnTo>
                                  <a:pt x="29" y="1352"/>
                                </a:lnTo>
                                <a:lnTo>
                                  <a:pt x="13" y="1352"/>
                                </a:lnTo>
                                <a:lnTo>
                                  <a:pt x="4" y="1352"/>
                                </a:lnTo>
                                <a:lnTo>
                                  <a:pt x="0" y="1352"/>
                                </a:lnTo>
                                <a:lnTo>
                                  <a:pt x="5" y="1345"/>
                                </a:lnTo>
                                <a:lnTo>
                                  <a:pt x="14" y="1334"/>
                                </a:lnTo>
                                <a:lnTo>
                                  <a:pt x="26" y="1319"/>
                                </a:lnTo>
                                <a:lnTo>
                                  <a:pt x="42" y="1301"/>
                                </a:lnTo>
                                <a:lnTo>
                                  <a:pt x="61" y="1280"/>
                                </a:lnTo>
                                <a:lnTo>
                                  <a:pt x="84" y="1256"/>
                                </a:lnTo>
                                <a:lnTo>
                                  <a:pt x="109" y="1230"/>
                                </a:lnTo>
                                <a:lnTo>
                                  <a:pt x="137" y="1199"/>
                                </a:lnTo>
                                <a:lnTo>
                                  <a:pt x="167" y="1168"/>
                                </a:lnTo>
                                <a:lnTo>
                                  <a:pt x="201" y="1134"/>
                                </a:lnTo>
                                <a:lnTo>
                                  <a:pt x="236" y="1097"/>
                                </a:lnTo>
                                <a:lnTo>
                                  <a:pt x="272" y="1059"/>
                                </a:lnTo>
                                <a:lnTo>
                                  <a:pt x="312" y="1019"/>
                                </a:lnTo>
                                <a:lnTo>
                                  <a:pt x="352" y="977"/>
                                </a:lnTo>
                                <a:lnTo>
                                  <a:pt x="394" y="934"/>
                                </a:lnTo>
                                <a:lnTo>
                                  <a:pt x="438" y="891"/>
                                </a:lnTo>
                                <a:lnTo>
                                  <a:pt x="482" y="845"/>
                                </a:lnTo>
                                <a:lnTo>
                                  <a:pt x="528" y="800"/>
                                </a:lnTo>
                                <a:lnTo>
                                  <a:pt x="574" y="753"/>
                                </a:lnTo>
                                <a:lnTo>
                                  <a:pt x="621" y="706"/>
                                </a:lnTo>
                                <a:lnTo>
                                  <a:pt x="668" y="660"/>
                                </a:lnTo>
                                <a:lnTo>
                                  <a:pt x="714" y="612"/>
                                </a:lnTo>
                                <a:lnTo>
                                  <a:pt x="762" y="566"/>
                                </a:lnTo>
                                <a:lnTo>
                                  <a:pt x="809" y="518"/>
                                </a:lnTo>
                                <a:lnTo>
                                  <a:pt x="856" y="473"/>
                                </a:lnTo>
                                <a:lnTo>
                                  <a:pt x="901" y="427"/>
                                </a:lnTo>
                                <a:lnTo>
                                  <a:pt x="946" y="383"/>
                                </a:lnTo>
                                <a:lnTo>
                                  <a:pt x="991" y="340"/>
                                </a:lnTo>
                                <a:lnTo>
                                  <a:pt x="1033" y="297"/>
                                </a:lnTo>
                                <a:lnTo>
                                  <a:pt x="1076" y="257"/>
                                </a:lnTo>
                                <a:lnTo>
                                  <a:pt x="1116" y="218"/>
                                </a:lnTo>
                                <a:lnTo>
                                  <a:pt x="1154" y="180"/>
                                </a:lnTo>
                                <a:lnTo>
                                  <a:pt x="1191" y="145"/>
                                </a:lnTo>
                                <a:lnTo>
                                  <a:pt x="1225" y="112"/>
                                </a:lnTo>
                                <a:lnTo>
                                  <a:pt x="1257" y="81"/>
                                </a:lnTo>
                                <a:lnTo>
                                  <a:pt x="1287" y="55"/>
                                </a:lnTo>
                                <a:lnTo>
                                  <a:pt x="1315" y="34"/>
                                </a:lnTo>
                                <a:lnTo>
                                  <a:pt x="1342" y="18"/>
                                </a:lnTo>
                                <a:lnTo>
                                  <a:pt x="1367" y="7"/>
                                </a:lnTo>
                                <a:lnTo>
                                  <a:pt x="1392" y="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Telephone icon" descr="Phone icon"/>
                        <wps:cNvSpPr>
                          <a:spLocks/>
                        </wps:cNvSpPr>
                        <wps:spPr bwMode="auto">
                          <a:xfrm>
                            <a:off x="1883664" y="343814"/>
                            <a:ext cx="109220" cy="109220"/>
                          </a:xfrm>
                          <a:custGeom>
                            <a:avLst/>
                            <a:gdLst>
                              <a:gd name="T0" fmla="*/ 477 w 2552"/>
                              <a:gd name="T1" fmla="*/ 11 h 2616"/>
                              <a:gd name="T2" fmla="*/ 580 w 2552"/>
                              <a:gd name="T3" fmla="*/ 77 h 2616"/>
                              <a:gd name="T4" fmla="*/ 742 w 2552"/>
                              <a:gd name="T5" fmla="*/ 241 h 2616"/>
                              <a:gd name="T6" fmla="*/ 854 w 2552"/>
                              <a:gd name="T7" fmla="*/ 356 h 2616"/>
                              <a:gd name="T8" fmla="*/ 900 w 2552"/>
                              <a:gd name="T9" fmla="*/ 449 h 2616"/>
                              <a:gd name="T10" fmla="*/ 892 w 2552"/>
                              <a:gd name="T11" fmla="*/ 540 h 2616"/>
                              <a:gd name="T12" fmla="*/ 830 w 2552"/>
                              <a:gd name="T13" fmla="*/ 629 h 2616"/>
                              <a:gd name="T14" fmla="*/ 727 w 2552"/>
                              <a:gd name="T15" fmla="*/ 723 h 2616"/>
                              <a:gd name="T16" fmla="*/ 669 w 2552"/>
                              <a:gd name="T17" fmla="*/ 823 h 2616"/>
                              <a:gd name="T18" fmla="*/ 663 w 2552"/>
                              <a:gd name="T19" fmla="*/ 925 h 2616"/>
                              <a:gd name="T20" fmla="*/ 707 w 2552"/>
                              <a:gd name="T21" fmla="*/ 1027 h 2616"/>
                              <a:gd name="T22" fmla="*/ 918 w 2552"/>
                              <a:gd name="T23" fmla="*/ 1253 h 2616"/>
                              <a:gd name="T24" fmla="*/ 1402 w 2552"/>
                              <a:gd name="T25" fmla="*/ 1718 h 2616"/>
                              <a:gd name="T26" fmla="*/ 1630 w 2552"/>
                              <a:gd name="T27" fmla="*/ 1918 h 2616"/>
                              <a:gd name="T28" fmla="*/ 1727 w 2552"/>
                              <a:gd name="T29" fmla="*/ 1946 h 2616"/>
                              <a:gd name="T30" fmla="*/ 1823 w 2552"/>
                              <a:gd name="T31" fmla="*/ 1921 h 2616"/>
                              <a:gd name="T32" fmla="*/ 1914 w 2552"/>
                              <a:gd name="T33" fmla="*/ 1836 h 2616"/>
                              <a:gd name="T34" fmla="*/ 2018 w 2552"/>
                              <a:gd name="T35" fmla="*/ 1737 h 2616"/>
                              <a:gd name="T36" fmla="*/ 2121 w 2552"/>
                              <a:gd name="T37" fmla="*/ 1703 h 2616"/>
                              <a:gd name="T38" fmla="*/ 2222 w 2552"/>
                              <a:gd name="T39" fmla="*/ 1728 h 2616"/>
                              <a:gd name="T40" fmla="*/ 2320 w 2552"/>
                              <a:gd name="T41" fmla="*/ 1810 h 2616"/>
                              <a:gd name="T42" fmla="*/ 2529 w 2552"/>
                              <a:gd name="T43" fmla="*/ 2061 h 2616"/>
                              <a:gd name="T44" fmla="*/ 2552 w 2552"/>
                              <a:gd name="T45" fmla="*/ 2149 h 2616"/>
                              <a:gd name="T46" fmla="*/ 2538 w 2552"/>
                              <a:gd name="T47" fmla="*/ 2228 h 2616"/>
                              <a:gd name="T48" fmla="*/ 2506 w 2552"/>
                              <a:gd name="T49" fmla="*/ 2287 h 2616"/>
                              <a:gd name="T50" fmla="*/ 2475 w 2552"/>
                              <a:gd name="T51" fmla="*/ 2321 h 2616"/>
                              <a:gd name="T52" fmla="*/ 2458 w 2552"/>
                              <a:gd name="T53" fmla="*/ 2336 h 2616"/>
                              <a:gd name="T54" fmla="*/ 2412 w 2552"/>
                              <a:gd name="T55" fmla="*/ 2374 h 2616"/>
                              <a:gd name="T56" fmla="*/ 2347 w 2552"/>
                              <a:gd name="T57" fmla="*/ 2426 h 2616"/>
                              <a:gd name="T58" fmla="*/ 2269 w 2552"/>
                              <a:gd name="T59" fmla="*/ 2482 h 2616"/>
                              <a:gd name="T60" fmla="*/ 2187 w 2552"/>
                              <a:gd name="T61" fmla="*/ 2532 h 2616"/>
                              <a:gd name="T62" fmla="*/ 2109 w 2552"/>
                              <a:gd name="T63" fmla="*/ 2567 h 2616"/>
                              <a:gd name="T64" fmla="*/ 1964 w 2552"/>
                              <a:gd name="T65" fmla="*/ 2605 h 2616"/>
                              <a:gd name="T66" fmla="*/ 1848 w 2552"/>
                              <a:gd name="T67" fmla="*/ 2616 h 2616"/>
                              <a:gd name="T68" fmla="*/ 1752 w 2552"/>
                              <a:gd name="T69" fmla="*/ 2606 h 2616"/>
                              <a:gd name="T70" fmla="*/ 1668 w 2552"/>
                              <a:gd name="T71" fmla="*/ 2581 h 2616"/>
                              <a:gd name="T72" fmla="*/ 1589 w 2552"/>
                              <a:gd name="T73" fmla="*/ 2544 h 2616"/>
                              <a:gd name="T74" fmla="*/ 1439 w 2552"/>
                              <a:gd name="T75" fmla="*/ 2469 h 2616"/>
                              <a:gd name="T76" fmla="*/ 1167 w 2552"/>
                              <a:gd name="T77" fmla="*/ 2314 h 2616"/>
                              <a:gd name="T78" fmla="*/ 916 w 2552"/>
                              <a:gd name="T79" fmla="*/ 2146 h 2616"/>
                              <a:gd name="T80" fmla="*/ 689 w 2552"/>
                              <a:gd name="T81" fmla="*/ 1959 h 2616"/>
                              <a:gd name="T82" fmla="*/ 488 w 2552"/>
                              <a:gd name="T83" fmla="*/ 1751 h 2616"/>
                              <a:gd name="T84" fmla="*/ 314 w 2552"/>
                              <a:gd name="T85" fmla="*/ 1520 h 2616"/>
                              <a:gd name="T86" fmla="*/ 170 w 2552"/>
                              <a:gd name="T87" fmla="*/ 1261 h 2616"/>
                              <a:gd name="T88" fmla="*/ 59 w 2552"/>
                              <a:gd name="T89" fmla="*/ 972 h 2616"/>
                              <a:gd name="T90" fmla="*/ 4 w 2552"/>
                              <a:gd name="T91" fmla="*/ 734 h 2616"/>
                              <a:gd name="T92" fmla="*/ 11 w 2552"/>
                              <a:gd name="T93" fmla="*/ 543 h 2616"/>
                              <a:gd name="T94" fmla="*/ 63 w 2552"/>
                              <a:gd name="T95" fmla="*/ 365 h 2616"/>
                              <a:gd name="T96" fmla="*/ 160 w 2552"/>
                              <a:gd name="T97" fmla="*/ 197 h 2616"/>
                              <a:gd name="T98" fmla="*/ 279 w 2552"/>
                              <a:gd name="T99" fmla="*/ 61 h 2616"/>
                              <a:gd name="T100" fmla="*/ 377 w 2552"/>
                              <a:gd name="T101" fmla="*/ 6 h 2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52" h="2616">
                                <a:moveTo>
                                  <a:pt x="410" y="0"/>
                                </a:moveTo>
                                <a:lnTo>
                                  <a:pt x="443" y="2"/>
                                </a:lnTo>
                                <a:lnTo>
                                  <a:pt x="477" y="11"/>
                                </a:lnTo>
                                <a:lnTo>
                                  <a:pt x="511" y="26"/>
                                </a:lnTo>
                                <a:lnTo>
                                  <a:pt x="545" y="48"/>
                                </a:lnTo>
                                <a:lnTo>
                                  <a:pt x="580" y="77"/>
                                </a:lnTo>
                                <a:lnTo>
                                  <a:pt x="634" y="132"/>
                                </a:lnTo>
                                <a:lnTo>
                                  <a:pt x="688" y="186"/>
                                </a:lnTo>
                                <a:lnTo>
                                  <a:pt x="742" y="241"/>
                                </a:lnTo>
                                <a:lnTo>
                                  <a:pt x="798" y="294"/>
                                </a:lnTo>
                                <a:lnTo>
                                  <a:pt x="829" y="324"/>
                                </a:lnTo>
                                <a:lnTo>
                                  <a:pt x="854" y="356"/>
                                </a:lnTo>
                                <a:lnTo>
                                  <a:pt x="875" y="387"/>
                                </a:lnTo>
                                <a:lnTo>
                                  <a:pt x="890" y="418"/>
                                </a:lnTo>
                                <a:lnTo>
                                  <a:pt x="900" y="449"/>
                                </a:lnTo>
                                <a:lnTo>
                                  <a:pt x="904" y="480"/>
                                </a:lnTo>
                                <a:lnTo>
                                  <a:pt x="901" y="510"/>
                                </a:lnTo>
                                <a:lnTo>
                                  <a:pt x="892" y="540"/>
                                </a:lnTo>
                                <a:lnTo>
                                  <a:pt x="878" y="571"/>
                                </a:lnTo>
                                <a:lnTo>
                                  <a:pt x="857" y="600"/>
                                </a:lnTo>
                                <a:lnTo>
                                  <a:pt x="830" y="629"/>
                                </a:lnTo>
                                <a:lnTo>
                                  <a:pt x="797" y="658"/>
                                </a:lnTo>
                                <a:lnTo>
                                  <a:pt x="758" y="690"/>
                                </a:lnTo>
                                <a:lnTo>
                                  <a:pt x="727" y="723"/>
                                </a:lnTo>
                                <a:lnTo>
                                  <a:pt x="702" y="755"/>
                                </a:lnTo>
                                <a:lnTo>
                                  <a:pt x="683" y="789"/>
                                </a:lnTo>
                                <a:lnTo>
                                  <a:pt x="669" y="823"/>
                                </a:lnTo>
                                <a:lnTo>
                                  <a:pt x="661" y="856"/>
                                </a:lnTo>
                                <a:lnTo>
                                  <a:pt x="659" y="890"/>
                                </a:lnTo>
                                <a:lnTo>
                                  <a:pt x="663" y="925"/>
                                </a:lnTo>
                                <a:lnTo>
                                  <a:pt x="672" y="959"/>
                                </a:lnTo>
                                <a:lnTo>
                                  <a:pt x="687" y="992"/>
                                </a:lnTo>
                                <a:lnTo>
                                  <a:pt x="707" y="1027"/>
                                </a:lnTo>
                                <a:lnTo>
                                  <a:pt x="731" y="1060"/>
                                </a:lnTo>
                                <a:lnTo>
                                  <a:pt x="760" y="1093"/>
                                </a:lnTo>
                                <a:lnTo>
                                  <a:pt x="918" y="1253"/>
                                </a:lnTo>
                                <a:lnTo>
                                  <a:pt x="1077" y="1409"/>
                                </a:lnTo>
                                <a:lnTo>
                                  <a:pt x="1239" y="1565"/>
                                </a:lnTo>
                                <a:lnTo>
                                  <a:pt x="1402" y="1718"/>
                                </a:lnTo>
                                <a:lnTo>
                                  <a:pt x="1566" y="1870"/>
                                </a:lnTo>
                                <a:lnTo>
                                  <a:pt x="1598" y="1897"/>
                                </a:lnTo>
                                <a:lnTo>
                                  <a:pt x="1630" y="1918"/>
                                </a:lnTo>
                                <a:lnTo>
                                  <a:pt x="1662" y="1933"/>
                                </a:lnTo>
                                <a:lnTo>
                                  <a:pt x="1695" y="1943"/>
                                </a:lnTo>
                                <a:lnTo>
                                  <a:pt x="1727" y="1946"/>
                                </a:lnTo>
                                <a:lnTo>
                                  <a:pt x="1759" y="1944"/>
                                </a:lnTo>
                                <a:lnTo>
                                  <a:pt x="1792" y="1936"/>
                                </a:lnTo>
                                <a:lnTo>
                                  <a:pt x="1823" y="1921"/>
                                </a:lnTo>
                                <a:lnTo>
                                  <a:pt x="1854" y="1899"/>
                                </a:lnTo>
                                <a:lnTo>
                                  <a:pt x="1884" y="1871"/>
                                </a:lnTo>
                                <a:lnTo>
                                  <a:pt x="1914" y="1836"/>
                                </a:lnTo>
                                <a:lnTo>
                                  <a:pt x="1948" y="1796"/>
                                </a:lnTo>
                                <a:lnTo>
                                  <a:pt x="1982" y="1763"/>
                                </a:lnTo>
                                <a:lnTo>
                                  <a:pt x="2018" y="1737"/>
                                </a:lnTo>
                                <a:lnTo>
                                  <a:pt x="2052" y="1719"/>
                                </a:lnTo>
                                <a:lnTo>
                                  <a:pt x="2086" y="1708"/>
                                </a:lnTo>
                                <a:lnTo>
                                  <a:pt x="2121" y="1703"/>
                                </a:lnTo>
                                <a:lnTo>
                                  <a:pt x="2155" y="1705"/>
                                </a:lnTo>
                                <a:lnTo>
                                  <a:pt x="2189" y="1714"/>
                                </a:lnTo>
                                <a:lnTo>
                                  <a:pt x="2222" y="1728"/>
                                </a:lnTo>
                                <a:lnTo>
                                  <a:pt x="2256" y="1749"/>
                                </a:lnTo>
                                <a:lnTo>
                                  <a:pt x="2288" y="1776"/>
                                </a:lnTo>
                                <a:lnTo>
                                  <a:pt x="2320" y="1810"/>
                                </a:lnTo>
                                <a:lnTo>
                                  <a:pt x="2353" y="1848"/>
                                </a:lnTo>
                                <a:lnTo>
                                  <a:pt x="2509" y="2031"/>
                                </a:lnTo>
                                <a:lnTo>
                                  <a:pt x="2529" y="2061"/>
                                </a:lnTo>
                                <a:lnTo>
                                  <a:pt x="2542" y="2090"/>
                                </a:lnTo>
                                <a:lnTo>
                                  <a:pt x="2550" y="2121"/>
                                </a:lnTo>
                                <a:lnTo>
                                  <a:pt x="2552" y="2149"/>
                                </a:lnTo>
                                <a:lnTo>
                                  <a:pt x="2551" y="2176"/>
                                </a:lnTo>
                                <a:lnTo>
                                  <a:pt x="2546" y="2202"/>
                                </a:lnTo>
                                <a:lnTo>
                                  <a:pt x="2538" y="2228"/>
                                </a:lnTo>
                                <a:lnTo>
                                  <a:pt x="2528" y="2250"/>
                                </a:lnTo>
                                <a:lnTo>
                                  <a:pt x="2517" y="2270"/>
                                </a:lnTo>
                                <a:lnTo>
                                  <a:pt x="2506" y="2287"/>
                                </a:lnTo>
                                <a:lnTo>
                                  <a:pt x="2494" y="2302"/>
                                </a:lnTo>
                                <a:lnTo>
                                  <a:pt x="2484" y="2313"/>
                                </a:lnTo>
                                <a:lnTo>
                                  <a:pt x="2475" y="2321"/>
                                </a:lnTo>
                                <a:lnTo>
                                  <a:pt x="2473" y="2322"/>
                                </a:lnTo>
                                <a:lnTo>
                                  <a:pt x="2467" y="2327"/>
                                </a:lnTo>
                                <a:lnTo>
                                  <a:pt x="2458" y="2336"/>
                                </a:lnTo>
                                <a:lnTo>
                                  <a:pt x="2445" y="2347"/>
                                </a:lnTo>
                                <a:lnTo>
                                  <a:pt x="2430" y="2360"/>
                                </a:lnTo>
                                <a:lnTo>
                                  <a:pt x="2412" y="2374"/>
                                </a:lnTo>
                                <a:lnTo>
                                  <a:pt x="2392" y="2390"/>
                                </a:lnTo>
                                <a:lnTo>
                                  <a:pt x="2371" y="2408"/>
                                </a:lnTo>
                                <a:lnTo>
                                  <a:pt x="2347" y="2426"/>
                                </a:lnTo>
                                <a:lnTo>
                                  <a:pt x="2322" y="2444"/>
                                </a:lnTo>
                                <a:lnTo>
                                  <a:pt x="2296" y="2464"/>
                                </a:lnTo>
                                <a:lnTo>
                                  <a:pt x="2269" y="2482"/>
                                </a:lnTo>
                                <a:lnTo>
                                  <a:pt x="2243" y="2500"/>
                                </a:lnTo>
                                <a:lnTo>
                                  <a:pt x="2214" y="2517"/>
                                </a:lnTo>
                                <a:lnTo>
                                  <a:pt x="2187" y="2532"/>
                                </a:lnTo>
                                <a:lnTo>
                                  <a:pt x="2161" y="2546"/>
                                </a:lnTo>
                                <a:lnTo>
                                  <a:pt x="2135" y="2558"/>
                                </a:lnTo>
                                <a:lnTo>
                                  <a:pt x="2109" y="2567"/>
                                </a:lnTo>
                                <a:lnTo>
                                  <a:pt x="2058" y="2583"/>
                                </a:lnTo>
                                <a:lnTo>
                                  <a:pt x="2010" y="2595"/>
                                </a:lnTo>
                                <a:lnTo>
                                  <a:pt x="1964" y="2605"/>
                                </a:lnTo>
                                <a:lnTo>
                                  <a:pt x="1923" y="2611"/>
                                </a:lnTo>
                                <a:lnTo>
                                  <a:pt x="1884" y="2615"/>
                                </a:lnTo>
                                <a:lnTo>
                                  <a:pt x="1848" y="2616"/>
                                </a:lnTo>
                                <a:lnTo>
                                  <a:pt x="1814" y="2615"/>
                                </a:lnTo>
                                <a:lnTo>
                                  <a:pt x="1782" y="2611"/>
                                </a:lnTo>
                                <a:lnTo>
                                  <a:pt x="1752" y="2606"/>
                                </a:lnTo>
                                <a:lnTo>
                                  <a:pt x="1723" y="2599"/>
                                </a:lnTo>
                                <a:lnTo>
                                  <a:pt x="1695" y="2591"/>
                                </a:lnTo>
                                <a:lnTo>
                                  <a:pt x="1668" y="2581"/>
                                </a:lnTo>
                                <a:lnTo>
                                  <a:pt x="1641" y="2570"/>
                                </a:lnTo>
                                <a:lnTo>
                                  <a:pt x="1615" y="2558"/>
                                </a:lnTo>
                                <a:lnTo>
                                  <a:pt x="1589" y="2544"/>
                                </a:lnTo>
                                <a:lnTo>
                                  <a:pt x="1561" y="2531"/>
                                </a:lnTo>
                                <a:lnTo>
                                  <a:pt x="1534" y="2517"/>
                                </a:lnTo>
                                <a:lnTo>
                                  <a:pt x="1439" y="2469"/>
                                </a:lnTo>
                                <a:lnTo>
                                  <a:pt x="1347" y="2418"/>
                                </a:lnTo>
                                <a:lnTo>
                                  <a:pt x="1256" y="2367"/>
                                </a:lnTo>
                                <a:lnTo>
                                  <a:pt x="1167" y="2314"/>
                                </a:lnTo>
                                <a:lnTo>
                                  <a:pt x="1081" y="2260"/>
                                </a:lnTo>
                                <a:lnTo>
                                  <a:pt x="997" y="2203"/>
                                </a:lnTo>
                                <a:lnTo>
                                  <a:pt x="916" y="2146"/>
                                </a:lnTo>
                                <a:lnTo>
                                  <a:pt x="838" y="2085"/>
                                </a:lnTo>
                                <a:lnTo>
                                  <a:pt x="762" y="2024"/>
                                </a:lnTo>
                                <a:lnTo>
                                  <a:pt x="689" y="1959"/>
                                </a:lnTo>
                                <a:lnTo>
                                  <a:pt x="619" y="1893"/>
                                </a:lnTo>
                                <a:lnTo>
                                  <a:pt x="551" y="1823"/>
                                </a:lnTo>
                                <a:lnTo>
                                  <a:pt x="488" y="1751"/>
                                </a:lnTo>
                                <a:lnTo>
                                  <a:pt x="426" y="1677"/>
                                </a:lnTo>
                                <a:lnTo>
                                  <a:pt x="369" y="1600"/>
                                </a:lnTo>
                                <a:lnTo>
                                  <a:pt x="314" y="1520"/>
                                </a:lnTo>
                                <a:lnTo>
                                  <a:pt x="263" y="1436"/>
                                </a:lnTo>
                                <a:lnTo>
                                  <a:pt x="214" y="1351"/>
                                </a:lnTo>
                                <a:lnTo>
                                  <a:pt x="170" y="1261"/>
                                </a:lnTo>
                                <a:lnTo>
                                  <a:pt x="130" y="1168"/>
                                </a:lnTo>
                                <a:lnTo>
                                  <a:pt x="92" y="1072"/>
                                </a:lnTo>
                                <a:lnTo>
                                  <a:pt x="59" y="972"/>
                                </a:lnTo>
                                <a:lnTo>
                                  <a:pt x="29" y="868"/>
                                </a:lnTo>
                                <a:lnTo>
                                  <a:pt x="14" y="801"/>
                                </a:lnTo>
                                <a:lnTo>
                                  <a:pt x="4" y="734"/>
                                </a:lnTo>
                                <a:lnTo>
                                  <a:pt x="0" y="669"/>
                                </a:lnTo>
                                <a:lnTo>
                                  <a:pt x="2" y="606"/>
                                </a:lnTo>
                                <a:lnTo>
                                  <a:pt x="11" y="543"/>
                                </a:lnTo>
                                <a:lnTo>
                                  <a:pt x="23" y="483"/>
                                </a:lnTo>
                                <a:lnTo>
                                  <a:pt x="41" y="423"/>
                                </a:lnTo>
                                <a:lnTo>
                                  <a:pt x="63" y="365"/>
                                </a:lnTo>
                                <a:lnTo>
                                  <a:pt x="91" y="307"/>
                                </a:lnTo>
                                <a:lnTo>
                                  <a:pt x="124" y="252"/>
                                </a:lnTo>
                                <a:lnTo>
                                  <a:pt x="160" y="197"/>
                                </a:lnTo>
                                <a:lnTo>
                                  <a:pt x="201" y="144"/>
                                </a:lnTo>
                                <a:lnTo>
                                  <a:pt x="247" y="92"/>
                                </a:lnTo>
                                <a:lnTo>
                                  <a:pt x="279" y="61"/>
                                </a:lnTo>
                                <a:lnTo>
                                  <a:pt x="311" y="36"/>
                                </a:lnTo>
                                <a:lnTo>
                                  <a:pt x="345" y="18"/>
                                </a:lnTo>
                                <a:lnTo>
                                  <a:pt x="377" y="6"/>
                                </a:lnTo>
                                <a:lnTo>
                                  <a:pt x="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5" descr="Email icon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58061" y="636422"/>
                            <a:ext cx="137160" cy="91440"/>
                          </a:xfrm>
                          <a:custGeom>
                            <a:avLst/>
                            <a:gdLst>
                              <a:gd name="T0" fmla="*/ 108 w 120"/>
                              <a:gd name="T1" fmla="*/ 21 h 80"/>
                              <a:gd name="T2" fmla="*/ 108 w 120"/>
                              <a:gd name="T3" fmla="*/ 21 h 80"/>
                              <a:gd name="T4" fmla="*/ 60 w 120"/>
                              <a:gd name="T5" fmla="*/ 58 h 80"/>
                              <a:gd name="T6" fmla="*/ 12 w 120"/>
                              <a:gd name="T7" fmla="*/ 21 h 80"/>
                              <a:gd name="T8" fmla="*/ 12 w 120"/>
                              <a:gd name="T9" fmla="*/ 18 h 80"/>
                              <a:gd name="T10" fmla="*/ 16 w 120"/>
                              <a:gd name="T11" fmla="*/ 17 h 80"/>
                              <a:gd name="T12" fmla="*/ 60 w 120"/>
                              <a:gd name="T13" fmla="*/ 51 h 80"/>
                              <a:gd name="T14" fmla="*/ 104 w 120"/>
                              <a:gd name="T15" fmla="*/ 17 h 80"/>
                              <a:gd name="T16" fmla="*/ 108 w 120"/>
                              <a:gd name="T17" fmla="*/ 18 h 80"/>
                              <a:gd name="T18" fmla="*/ 108 w 120"/>
                              <a:gd name="T19" fmla="*/ 21 h 80"/>
                              <a:gd name="T20" fmla="*/ 108 w 120"/>
                              <a:gd name="T21" fmla="*/ 21 h 80"/>
                              <a:gd name="T22" fmla="*/ 114 w 120"/>
                              <a:gd name="T23" fmla="*/ 0 h 80"/>
                              <a:gd name="T24" fmla="*/ 114 w 120"/>
                              <a:gd name="T25" fmla="*/ 0 h 80"/>
                              <a:gd name="T26" fmla="*/ 6 w 120"/>
                              <a:gd name="T27" fmla="*/ 0 h 80"/>
                              <a:gd name="T28" fmla="*/ 0 w 120"/>
                              <a:gd name="T29" fmla="*/ 6 h 80"/>
                              <a:gd name="T30" fmla="*/ 0 w 120"/>
                              <a:gd name="T31" fmla="*/ 74 h 80"/>
                              <a:gd name="T32" fmla="*/ 6 w 120"/>
                              <a:gd name="T33" fmla="*/ 80 h 80"/>
                              <a:gd name="T34" fmla="*/ 114 w 120"/>
                              <a:gd name="T35" fmla="*/ 80 h 80"/>
                              <a:gd name="T36" fmla="*/ 120 w 120"/>
                              <a:gd name="T37" fmla="*/ 74 h 80"/>
                              <a:gd name="T38" fmla="*/ 120 w 120"/>
                              <a:gd name="T39" fmla="*/ 6 h 80"/>
                              <a:gd name="T40" fmla="*/ 114 w 120"/>
                              <a:gd name="T41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0" h="80">
                                <a:moveTo>
                                  <a:pt x="108" y="21"/>
                                </a:moveTo>
                                <a:lnTo>
                                  <a:pt x="108" y="21"/>
                                </a:lnTo>
                                <a:lnTo>
                                  <a:pt x="60" y="58"/>
                                </a:lnTo>
                                <a:lnTo>
                                  <a:pt x="12" y="21"/>
                                </a:lnTo>
                                <a:cubicBezTo>
                                  <a:pt x="11" y="20"/>
                                  <a:pt x="11" y="19"/>
                                  <a:pt x="12" y="18"/>
                                </a:cubicBezTo>
                                <a:cubicBezTo>
                                  <a:pt x="13" y="16"/>
                                  <a:pt x="14" y="16"/>
                                  <a:pt x="16" y="17"/>
                                </a:cubicBezTo>
                                <a:lnTo>
                                  <a:pt x="60" y="51"/>
                                </a:lnTo>
                                <a:lnTo>
                                  <a:pt x="104" y="17"/>
                                </a:lnTo>
                                <a:cubicBezTo>
                                  <a:pt x="105" y="16"/>
                                  <a:pt x="107" y="16"/>
                                  <a:pt x="108" y="18"/>
                                </a:cubicBezTo>
                                <a:cubicBezTo>
                                  <a:pt x="109" y="19"/>
                                  <a:pt x="109" y="20"/>
                                  <a:pt x="108" y="21"/>
                                </a:cubicBezTo>
                                <a:lnTo>
                                  <a:pt x="108" y="21"/>
                                </a:lnTo>
                                <a:close/>
                                <a:moveTo>
                                  <a:pt x="114" y="0"/>
                                </a:moveTo>
                                <a:lnTo>
                                  <a:pt x="114" y="0"/>
                                </a:lnTo>
                                <a:lnTo>
                                  <a:pt x="6" y="0"/>
                                </a:ln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lnTo>
                                  <a:pt x="0" y="74"/>
                                </a:lnTo>
                                <a:cubicBezTo>
                                  <a:pt x="0" y="77"/>
                                  <a:pt x="3" y="80"/>
                                  <a:pt x="6" y="80"/>
                                </a:cubicBezTo>
                                <a:lnTo>
                                  <a:pt x="114" y="80"/>
                                </a:lnTo>
                                <a:cubicBezTo>
                                  <a:pt x="117" y="80"/>
                                  <a:pt x="120" y="77"/>
                                  <a:pt x="120" y="74"/>
                                </a:cubicBezTo>
                                <a:lnTo>
                                  <a:pt x="120" y="6"/>
                                </a:lnTo>
                                <a:cubicBezTo>
                                  <a:pt x="120" y="3"/>
                                  <a:pt x="117" y="0"/>
                                  <a:pt x="1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8295" y="-7952"/>
                            <a:ext cx="1931670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25C85" w14:textId="61F5EADE" w:rsidR="004B126B" w:rsidRPr="004B126B" w:rsidRDefault="00B23771">
                              <w:pPr>
                                <w:rPr>
                                  <w:color w:val="156138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color w:val="156138" w:themeColor="accent1" w:themeShade="BF"/>
                                  <w:sz w:val="18"/>
                                </w:rPr>
                                <w:t>922</w:t>
                              </w:r>
                              <w:r w:rsidR="004B126B" w:rsidRPr="004B126B">
                                <w:rPr>
                                  <w:color w:val="156138" w:themeColor="accent1" w:themeShade="BF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138" w:themeColor="accent1" w:themeShade="BF"/>
                                  <w:sz w:val="18"/>
                                </w:rPr>
                                <w:t>Poblacion</w:t>
                              </w:r>
                              <w:proofErr w:type="spellEnd"/>
                              <w:r>
                                <w:rPr>
                                  <w:color w:val="156138" w:themeColor="accent1" w:themeShade="BF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138" w:themeColor="accent1" w:themeShade="BF"/>
                                  <w:sz w:val="18"/>
                                </w:rPr>
                                <w:t>Pulilan</w:t>
                              </w:r>
                              <w:proofErr w:type="spellEnd"/>
                              <w:r w:rsidR="004B126B" w:rsidRPr="004B126B">
                                <w:rPr>
                                  <w:color w:val="156138" w:themeColor="accent1" w:themeShade="BF"/>
                                  <w:sz w:val="18"/>
                                </w:rPr>
                                <w:t xml:space="preserve"> Bulacan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68019" y="288950"/>
                            <a:ext cx="834390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0A07D" w14:textId="61965E26" w:rsidR="004B126B" w:rsidRPr="00B23771" w:rsidRDefault="00B23771" w:rsidP="004B126B">
                              <w:pPr>
                                <w:rPr>
                                  <w:color w:val="156138" w:themeColor="accent1" w:themeShade="BF"/>
                                  <w:sz w:val="18"/>
                                  <w:lang w:val="en-PH"/>
                                </w:rPr>
                              </w:pPr>
                              <w:r>
                                <w:rPr>
                                  <w:color w:val="156138" w:themeColor="accent1" w:themeShade="BF"/>
                                  <w:sz w:val="18"/>
                                  <w:lang w:val="en-PH"/>
                                </w:rPr>
                                <w:t>09999650760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64592" y="563270"/>
                            <a:ext cx="176466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77BD1F" w14:textId="6242D5CD" w:rsidR="004B126B" w:rsidRPr="00B23771" w:rsidRDefault="00EF2B93" w:rsidP="004B126B">
                              <w:pPr>
                                <w:rPr>
                                  <w:color w:val="156138" w:themeColor="accent1" w:themeShade="BF"/>
                                  <w:sz w:val="18"/>
                                  <w:lang w:val="en-PH"/>
                                </w:rPr>
                              </w:pPr>
                              <w:r>
                                <w:rPr>
                                  <w:color w:val="156138" w:themeColor="accent1" w:themeShade="BF"/>
                                  <w:sz w:val="18"/>
                                  <w:lang w:val="en-PH"/>
                                </w:rPr>
                                <w:t>r</w:t>
                              </w:r>
                              <w:r w:rsidR="00B23771">
                                <w:rPr>
                                  <w:color w:val="156138" w:themeColor="accent1" w:themeShade="BF"/>
                                  <w:sz w:val="18"/>
                                  <w:lang w:val="en-PH"/>
                                </w:rPr>
                                <w:t>aymart.arceo.s@bulsu.edu.ph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E5056" id="Group 9" o:spid="_x0000_s1027" style="position:absolute;margin-left:324.1pt;margin-top:-204.4pt;width:161.05pt;height:63.1pt;z-index:251669504;mso-width-relative:margin;mso-height-relative:margin" coordorigin="1645,-79" coordsize="20453,8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">
                <v:shape id="Address icon" o:spid="_x0000_s1028" alt="Address icon" style="position:absolute;left:18726;top:512;width:1188;height:1187;visibility:visible;mso-wrap-style:square;v-text-anchor:top" coordsize="2846,2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1d824c [3204]" stroked="f" strokeweight="0">
  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</v:shape>
                <v:shape id="Telephone icon" o:spid="_x0000_s1029" alt="Phone icon" style="position:absolute;left:18836;top:3438;width:1092;height:1092;visibility:visible;mso-wrap-style:square;v-text-anchor:top" coordsize="2552,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1d824c [3204]" stroked="f" strokeweight="0">
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</v:shape>
                <v:shape id="Freeform 5" o:spid="_x0000_s1030" alt="Email icon" style="position:absolute;left:18580;top:6364;width:1372;height:914;visibility:visible;mso-wrap-style:square;v-text-anchor:top" coordsize="12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" path="m108,21r,l60,58,12,21v-1,-1,-1,-2,,-3c13,16,14,16,16,17l60,51,104,17v1,-1,3,-1,4,1c109,19,109,20,108,21r,xm114,r,l6,c3,,,3,,6l,74v,3,3,6,6,6l114,80v3,,6,-3,6,-6l120,6c120,3,117,,114,xe" fillcolor="#1d824c [3204]" stroked="f" strokeweight="0"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<o:lock v:ext="edit" aspectratio="t" verticies="t"/>
                </v:shape>
                <v:shape id="Text Box 6" o:spid="_x0000_s1031" type="#_x0000_t202" style="position:absolute;left:2782;top:-79;width:19317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EB25C85" w14:textId="61F5EADE" w:rsidR="004B126B" w:rsidRPr="004B126B" w:rsidRDefault="00B23771">
                        <w:pPr>
                          <w:rPr>
                            <w:color w:val="156138" w:themeColor="accent1" w:themeShade="BF"/>
                            <w:sz w:val="18"/>
                          </w:rPr>
                        </w:pPr>
                        <w:r>
                          <w:rPr>
                            <w:color w:val="156138" w:themeColor="accent1" w:themeShade="BF"/>
                            <w:sz w:val="18"/>
                          </w:rPr>
                          <w:t>922</w:t>
                        </w:r>
                        <w:r w:rsidR="004B126B" w:rsidRPr="004B126B">
                          <w:rPr>
                            <w:color w:val="156138" w:themeColor="accent1" w:themeShade="BF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138" w:themeColor="accent1" w:themeShade="BF"/>
                            <w:sz w:val="18"/>
                          </w:rPr>
                          <w:t>Poblacion</w:t>
                        </w:r>
                        <w:proofErr w:type="spellEnd"/>
                        <w:r>
                          <w:rPr>
                            <w:color w:val="156138" w:themeColor="accent1" w:themeShade="BF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138" w:themeColor="accent1" w:themeShade="BF"/>
                            <w:sz w:val="18"/>
                          </w:rPr>
                          <w:t>Pulilan</w:t>
                        </w:r>
                        <w:proofErr w:type="spellEnd"/>
                        <w:r w:rsidR="004B126B" w:rsidRPr="004B126B">
                          <w:rPr>
                            <w:color w:val="156138" w:themeColor="accent1" w:themeShade="BF"/>
                            <w:sz w:val="18"/>
                          </w:rPr>
                          <w:t xml:space="preserve"> Bulacan</w:t>
                        </w:r>
                      </w:p>
                    </w:txbxContent>
                  </v:textbox>
                </v:shape>
                <v:shape id="Text Box 7" o:spid="_x0000_s1032" type="#_x0000_t202" style="position:absolute;left:10680;top:2889;width:834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5E90A07D" w14:textId="61965E26" w:rsidR="004B126B" w:rsidRPr="00B23771" w:rsidRDefault="00B23771" w:rsidP="004B126B">
                        <w:pPr>
                          <w:rPr>
                            <w:color w:val="156138" w:themeColor="accent1" w:themeShade="BF"/>
                            <w:sz w:val="18"/>
                            <w:lang w:val="en-PH"/>
                          </w:rPr>
                        </w:pPr>
                        <w:r>
                          <w:rPr>
                            <w:color w:val="156138" w:themeColor="accent1" w:themeShade="BF"/>
                            <w:sz w:val="18"/>
                            <w:lang w:val="en-PH"/>
                          </w:rPr>
                          <w:t>09999650760</w:t>
                        </w:r>
                      </w:p>
                    </w:txbxContent>
                  </v:textbox>
                </v:shape>
                <v:shape id="Text Box 8" o:spid="_x0000_s1033" type="#_x0000_t202" style="position:absolute;left:1645;top:5632;width:1764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C77BD1F" w14:textId="6242D5CD" w:rsidR="004B126B" w:rsidRPr="00B23771" w:rsidRDefault="00EF2B93" w:rsidP="004B126B">
                        <w:pPr>
                          <w:rPr>
                            <w:color w:val="156138" w:themeColor="accent1" w:themeShade="BF"/>
                            <w:sz w:val="18"/>
                            <w:lang w:val="en-PH"/>
                          </w:rPr>
                        </w:pPr>
                        <w:r>
                          <w:rPr>
                            <w:color w:val="156138" w:themeColor="accent1" w:themeShade="BF"/>
                            <w:sz w:val="18"/>
                            <w:lang w:val="en-PH"/>
                          </w:rPr>
                          <w:t>r</w:t>
                        </w:r>
                        <w:r w:rsidR="00B23771">
                          <w:rPr>
                            <w:color w:val="156138" w:themeColor="accent1" w:themeShade="BF"/>
                            <w:sz w:val="18"/>
                            <w:lang w:val="en-PH"/>
                          </w:rPr>
                          <w:t>aymart.arceo.s@bulsu.edu.ph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9C4DE3" wp14:editId="46116497">
            <wp:simplePos x="0" y="0"/>
            <wp:positionH relativeFrom="column">
              <wp:posOffset>-49530</wp:posOffset>
            </wp:positionH>
            <wp:positionV relativeFrom="paragraph">
              <wp:posOffset>-2844165</wp:posOffset>
            </wp:positionV>
            <wp:extent cx="1219200" cy="1219200"/>
            <wp:effectExtent l="38100" t="38100" r="38100" b="381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alias w:val="Experience:"/>
          <w:tag w:val="Experience:"/>
          <w:id w:val="-1983300934"/>
          <w:placeholder>
            <w:docPart w:val="AF252690E92E4929A64497D76DD5E910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3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16"/>
      </w:tblGrid>
      <w:tr w:rsidR="001D0BF1" w:rsidRPr="00CF1A49" w14:paraId="012077FA" w14:textId="77777777" w:rsidTr="004B126B">
        <w:trPr>
          <w:trHeight w:val="958"/>
        </w:trPr>
        <w:tc>
          <w:tcPr>
            <w:tcW w:w="9216" w:type="dxa"/>
          </w:tcPr>
          <w:p w14:paraId="7BE8966E" w14:textId="2F534886" w:rsidR="001D0BF1" w:rsidRPr="00CF1A49" w:rsidRDefault="00EE60F1" w:rsidP="001D0BF1">
            <w:pPr>
              <w:pStyle w:val="Heading3"/>
              <w:contextualSpacing w:val="0"/>
              <w:outlineLvl w:val="2"/>
            </w:pPr>
            <w:r>
              <w:t>201</w:t>
            </w:r>
            <w:r w:rsidR="00FE1768">
              <w:t>9</w:t>
            </w:r>
          </w:p>
          <w:p w14:paraId="24DFFB5D" w14:textId="41BDB311" w:rsidR="001D0BF1" w:rsidRPr="00CF1A49" w:rsidRDefault="00FE1768" w:rsidP="001D0BF1">
            <w:pPr>
              <w:pStyle w:val="Heading2"/>
              <w:contextualSpacing w:val="0"/>
              <w:outlineLvl w:val="1"/>
            </w:pPr>
            <w:r>
              <w:t>service crew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chowking pulilan</w:t>
            </w:r>
          </w:p>
          <w:p w14:paraId="3FBAECF0" w14:textId="3B2157CE" w:rsidR="001E3120" w:rsidRPr="00CF1A49" w:rsidRDefault="001E3120" w:rsidP="001D0BF1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6D3FFF7939E84EDA91868421BBD03EAD"/>
        </w:placeholder>
        <w:temporary/>
        <w:showingPlcHdr/>
        <w15:appearance w15:val="hidden"/>
      </w:sdtPr>
      <w:sdtContent>
        <w:p w14:paraId="55A75B8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1A7810C" w14:textId="77777777" w:rsidTr="00D66A52">
        <w:tc>
          <w:tcPr>
            <w:tcW w:w="9355" w:type="dxa"/>
          </w:tcPr>
          <w:p w14:paraId="10703719" w14:textId="23A57C99" w:rsidR="001D0BF1" w:rsidRPr="00CF1A49" w:rsidRDefault="00EE60F1" w:rsidP="001D0BF1">
            <w:pPr>
              <w:pStyle w:val="Heading3"/>
              <w:contextualSpacing w:val="0"/>
              <w:outlineLvl w:val="2"/>
            </w:pPr>
            <w:r>
              <w:t>2010-2016</w:t>
            </w:r>
          </w:p>
          <w:p w14:paraId="3BFE7739" w14:textId="36C53B60" w:rsidR="001D0BF1" w:rsidRPr="00CF1A49" w:rsidRDefault="004B126B" w:rsidP="001D0BF1">
            <w:pPr>
              <w:pStyle w:val="Heading2"/>
              <w:contextualSpacing w:val="0"/>
              <w:outlineLvl w:val="1"/>
            </w:pPr>
            <w:r>
              <w:t>Junior High school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</w:t>
            </w:r>
            <w:r w:rsidR="00EF2B93">
              <w:rPr>
                <w:rStyle w:val="SubtleReference"/>
              </w:rPr>
              <w:t>ta. peregrina high school</w:t>
            </w:r>
          </w:p>
          <w:p w14:paraId="2C30A7F1" w14:textId="575A5C63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256FBF23" w14:textId="77777777" w:rsidTr="00F61DF9">
        <w:tc>
          <w:tcPr>
            <w:tcW w:w="9355" w:type="dxa"/>
            <w:tcMar>
              <w:top w:w="216" w:type="dxa"/>
            </w:tcMar>
          </w:tcPr>
          <w:p w14:paraId="720E818C" w14:textId="77777777" w:rsidR="00F61DF9" w:rsidRPr="00CF1A49" w:rsidRDefault="00711433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EE60F1">
              <w:t>-</w:t>
            </w:r>
            <w:r>
              <w:t>2018</w:t>
            </w:r>
          </w:p>
          <w:p w14:paraId="318CD00C" w14:textId="7A9D77BD" w:rsidR="00F61DF9" w:rsidRPr="00CF1A49" w:rsidRDefault="00711433" w:rsidP="00F61DF9">
            <w:pPr>
              <w:pStyle w:val="Heading2"/>
              <w:contextualSpacing w:val="0"/>
              <w:outlineLvl w:val="1"/>
            </w:pPr>
            <w:r>
              <w:t>Senior High School</w:t>
            </w:r>
            <w:r w:rsidR="00F61DF9" w:rsidRPr="00CF1A49">
              <w:t xml:space="preserve">, </w:t>
            </w:r>
            <w:r w:rsidR="00EF2B93">
              <w:rPr>
                <w:rStyle w:val="SubtleReference"/>
              </w:rPr>
              <w:t>sta. peregrina high school</w:t>
            </w:r>
          </w:p>
          <w:p w14:paraId="02161D54" w14:textId="382CD99A" w:rsidR="00F61DF9" w:rsidRDefault="00EF2B93" w:rsidP="00EF2B93">
            <w:pPr>
              <w:pStyle w:val="ListParagraph"/>
              <w:numPr>
                <w:ilvl w:val="0"/>
                <w:numId w:val="14"/>
              </w:numPr>
            </w:pPr>
            <w:r>
              <w:t>With Honors</w:t>
            </w:r>
          </w:p>
        </w:tc>
      </w:tr>
    </w:tbl>
    <w:p w14:paraId="4B046E38" w14:textId="77777777" w:rsidR="00486277" w:rsidRPr="00CF1A49" w:rsidRDefault="00000000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60828D3BC6AD44B1A03F7BEC37E3AA95"/>
          </w:placeholder>
          <w:temporary/>
          <w:showingPlcHdr/>
          <w15:appearance w15:val="hidden"/>
        </w:sdtPr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1D40B49" w14:textId="77777777" w:rsidTr="00CF1A49">
        <w:tc>
          <w:tcPr>
            <w:tcW w:w="4675" w:type="dxa"/>
          </w:tcPr>
          <w:p w14:paraId="04053649" w14:textId="77777777" w:rsidR="00711025" w:rsidRDefault="00711025" w:rsidP="00711025">
            <w:pPr>
              <w:pStyle w:val="ListBullet"/>
              <w:contextualSpacing w:val="0"/>
            </w:pPr>
            <w:r>
              <w:t>JavaScript</w:t>
            </w:r>
          </w:p>
          <w:p w14:paraId="57003D20" w14:textId="77777777" w:rsidR="001F4E6D" w:rsidRDefault="00711025" w:rsidP="00711025">
            <w:pPr>
              <w:pStyle w:val="ListBullet"/>
              <w:contextualSpacing w:val="0"/>
            </w:pPr>
            <w:r>
              <w:t>Database and SQL</w:t>
            </w:r>
          </w:p>
          <w:p w14:paraId="3F35CDB7" w14:textId="77777777" w:rsidR="00711025" w:rsidRDefault="00711025" w:rsidP="00711025">
            <w:pPr>
              <w:pStyle w:val="ListBullet"/>
              <w:contextualSpacing w:val="0"/>
            </w:pPr>
            <w:r>
              <w:t>HTML/CSS</w:t>
            </w:r>
          </w:p>
          <w:p w14:paraId="0E21BE33" w14:textId="77777777" w:rsidR="00711025" w:rsidRDefault="00711025" w:rsidP="00711025">
            <w:pPr>
              <w:pStyle w:val="ListBullet"/>
              <w:contextualSpacing w:val="0"/>
            </w:pPr>
            <w:r>
              <w:t>Python</w:t>
            </w:r>
          </w:p>
          <w:p w14:paraId="3F8A6067" w14:textId="0DBAC681" w:rsidR="00711025" w:rsidRPr="006E1507" w:rsidRDefault="00EF2B93" w:rsidP="00711025">
            <w:pPr>
              <w:pStyle w:val="ListBullet"/>
              <w:contextualSpacing w:val="0"/>
            </w:pPr>
            <w:r>
              <w:t>C++</w:t>
            </w:r>
          </w:p>
        </w:tc>
        <w:tc>
          <w:tcPr>
            <w:tcW w:w="4675" w:type="dxa"/>
            <w:tcMar>
              <w:left w:w="360" w:type="dxa"/>
            </w:tcMar>
          </w:tcPr>
          <w:p w14:paraId="3AA119E6" w14:textId="77777777" w:rsidR="003A0632" w:rsidRPr="006E1507" w:rsidRDefault="00711025" w:rsidP="006E1507">
            <w:pPr>
              <w:pStyle w:val="ListBullet"/>
              <w:contextualSpacing w:val="0"/>
            </w:pPr>
            <w:r>
              <w:t>Analytical Thinking</w:t>
            </w:r>
          </w:p>
          <w:p w14:paraId="516B5529" w14:textId="77777777" w:rsidR="001E3120" w:rsidRPr="006E1507" w:rsidRDefault="00711025" w:rsidP="006E1507">
            <w:pPr>
              <w:pStyle w:val="ListBullet"/>
              <w:contextualSpacing w:val="0"/>
            </w:pPr>
            <w:r>
              <w:t>Positive Attitude</w:t>
            </w:r>
          </w:p>
          <w:p w14:paraId="1DAEE01C" w14:textId="77777777" w:rsidR="001E3120" w:rsidRDefault="00711025" w:rsidP="00711025">
            <w:pPr>
              <w:pStyle w:val="ListBullet"/>
              <w:contextualSpacing w:val="0"/>
            </w:pPr>
            <w:r>
              <w:t>Communication</w:t>
            </w:r>
          </w:p>
          <w:p w14:paraId="58D86052" w14:textId="77777777" w:rsidR="00711025" w:rsidRDefault="00711025" w:rsidP="00711025">
            <w:pPr>
              <w:pStyle w:val="ListBullet"/>
              <w:contextualSpacing w:val="0"/>
            </w:pPr>
            <w:r>
              <w:t>Time Management</w:t>
            </w:r>
          </w:p>
          <w:p w14:paraId="1B6748CD" w14:textId="77777777" w:rsidR="00711025" w:rsidRDefault="00711025" w:rsidP="00711025">
            <w:pPr>
              <w:pStyle w:val="ListBullet"/>
              <w:contextualSpacing w:val="0"/>
            </w:pPr>
            <w:r>
              <w:t>Patience</w:t>
            </w:r>
          </w:p>
          <w:p w14:paraId="7FF414EF" w14:textId="3FDB00DA" w:rsidR="00EF2B93" w:rsidRPr="006E1507" w:rsidRDefault="00EF2B93" w:rsidP="00711025">
            <w:pPr>
              <w:pStyle w:val="ListBullet"/>
              <w:contextualSpacing w:val="0"/>
            </w:pPr>
            <w:r>
              <w:t>Collaboration</w:t>
            </w:r>
          </w:p>
        </w:tc>
      </w:tr>
    </w:tbl>
    <w:sdt>
      <w:sdtPr>
        <w:alias w:val="Activities:"/>
        <w:tag w:val="Activities:"/>
        <w:id w:val="1223332893"/>
        <w:placeholder>
          <w:docPart w:val="CA09750526F24C08BA8BAA47489985EF"/>
        </w:placeholder>
        <w:temporary/>
        <w:showingPlcHdr/>
        <w15:appearance w15:val="hidden"/>
      </w:sdtPr>
      <w:sdtContent>
        <w:p w14:paraId="4EC1D01A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C595473" w14:textId="1E16E3A4" w:rsidR="00B51D1B" w:rsidRPr="006E1507" w:rsidRDefault="00EE60F1" w:rsidP="006E1507">
      <w:r>
        <w:t xml:space="preserve">I sometimes </w:t>
      </w:r>
      <w:r w:rsidR="00EF2B93">
        <w:t>accept small software development projects</w:t>
      </w: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2EF3E" w14:textId="77777777" w:rsidR="00460455" w:rsidRDefault="00460455" w:rsidP="0068194B">
      <w:r>
        <w:separator/>
      </w:r>
    </w:p>
    <w:p w14:paraId="4830FBC8" w14:textId="77777777" w:rsidR="00460455" w:rsidRDefault="00460455"/>
    <w:p w14:paraId="1A3814D4" w14:textId="77777777" w:rsidR="00460455" w:rsidRDefault="00460455"/>
  </w:endnote>
  <w:endnote w:type="continuationSeparator" w:id="0">
    <w:p w14:paraId="00A03462" w14:textId="77777777" w:rsidR="00460455" w:rsidRDefault="00460455" w:rsidP="0068194B">
      <w:r>
        <w:continuationSeparator/>
      </w:r>
    </w:p>
    <w:p w14:paraId="1D064F79" w14:textId="77777777" w:rsidR="00460455" w:rsidRDefault="00460455"/>
    <w:p w14:paraId="16238D75" w14:textId="77777777" w:rsidR="00460455" w:rsidRDefault="004604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D1DA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0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ADFF" w14:textId="77777777" w:rsidR="00460455" w:rsidRDefault="00460455" w:rsidP="0068194B">
      <w:r>
        <w:separator/>
      </w:r>
    </w:p>
    <w:p w14:paraId="486DEAD3" w14:textId="77777777" w:rsidR="00460455" w:rsidRDefault="00460455"/>
    <w:p w14:paraId="3BD67CAA" w14:textId="77777777" w:rsidR="00460455" w:rsidRDefault="00460455"/>
  </w:footnote>
  <w:footnote w:type="continuationSeparator" w:id="0">
    <w:p w14:paraId="01A5BEA3" w14:textId="77777777" w:rsidR="00460455" w:rsidRDefault="00460455" w:rsidP="0068194B">
      <w:r>
        <w:continuationSeparator/>
      </w:r>
    </w:p>
    <w:p w14:paraId="4E8F25F1" w14:textId="77777777" w:rsidR="00460455" w:rsidRDefault="00460455"/>
    <w:p w14:paraId="64AF6744" w14:textId="77777777" w:rsidR="00460455" w:rsidRDefault="004604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2D8C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48D4B8" wp14:editId="35158B9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CBC749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DF671D"/>
    <w:multiLevelType w:val="hybridMultilevel"/>
    <w:tmpl w:val="0E52BE46"/>
    <w:lvl w:ilvl="0" w:tplc="83EA363C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832869">
    <w:abstractNumId w:val="9"/>
  </w:num>
  <w:num w:numId="2" w16cid:durableId="456801251">
    <w:abstractNumId w:val="8"/>
  </w:num>
  <w:num w:numId="3" w16cid:durableId="1657489796">
    <w:abstractNumId w:val="7"/>
  </w:num>
  <w:num w:numId="4" w16cid:durableId="1090735880">
    <w:abstractNumId w:val="6"/>
  </w:num>
  <w:num w:numId="5" w16cid:durableId="1995330323">
    <w:abstractNumId w:val="10"/>
  </w:num>
  <w:num w:numId="6" w16cid:durableId="828715166">
    <w:abstractNumId w:val="3"/>
  </w:num>
  <w:num w:numId="7" w16cid:durableId="1207523053">
    <w:abstractNumId w:val="11"/>
  </w:num>
  <w:num w:numId="8" w16cid:durableId="700783364">
    <w:abstractNumId w:val="2"/>
  </w:num>
  <w:num w:numId="9" w16cid:durableId="1924602516">
    <w:abstractNumId w:val="12"/>
  </w:num>
  <w:num w:numId="10" w16cid:durableId="714307553">
    <w:abstractNumId w:val="5"/>
  </w:num>
  <w:num w:numId="11" w16cid:durableId="1235355777">
    <w:abstractNumId w:val="4"/>
  </w:num>
  <w:num w:numId="12" w16cid:durableId="695156802">
    <w:abstractNumId w:val="1"/>
  </w:num>
  <w:num w:numId="13" w16cid:durableId="1566915820">
    <w:abstractNumId w:val="0"/>
  </w:num>
  <w:num w:numId="14" w16cid:durableId="9252611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6B"/>
    <w:rsid w:val="000001EF"/>
    <w:rsid w:val="00007322"/>
    <w:rsid w:val="00007728"/>
    <w:rsid w:val="00024584"/>
    <w:rsid w:val="00024730"/>
    <w:rsid w:val="00055E95"/>
    <w:rsid w:val="00056B04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264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045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126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2DA9"/>
    <w:rsid w:val="0068194B"/>
    <w:rsid w:val="00692703"/>
    <w:rsid w:val="006A1962"/>
    <w:rsid w:val="006B5D48"/>
    <w:rsid w:val="006B7D7B"/>
    <w:rsid w:val="006C1A5E"/>
    <w:rsid w:val="006E1507"/>
    <w:rsid w:val="00711025"/>
    <w:rsid w:val="00711433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5232"/>
    <w:rsid w:val="00AB610B"/>
    <w:rsid w:val="00AD360E"/>
    <w:rsid w:val="00AD40FB"/>
    <w:rsid w:val="00AD782D"/>
    <w:rsid w:val="00AE7650"/>
    <w:rsid w:val="00B10EBE"/>
    <w:rsid w:val="00B236F1"/>
    <w:rsid w:val="00B2377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6A1D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60F1"/>
    <w:rsid w:val="00EF17E8"/>
    <w:rsid w:val="00EF2B93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1768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F132"/>
  <w15:chartTrackingRefBased/>
  <w15:docId w15:val="{7EC1479B-4A55-4B9C-895E-6BD8047C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a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252690E92E4929A64497D76DD5E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56997-5FD0-48C0-986C-9369B074238A}"/>
      </w:docPartPr>
      <w:docPartBody>
        <w:p w:rsidR="000102CD" w:rsidRDefault="00674D40">
          <w:pPr>
            <w:pStyle w:val="AF252690E92E4929A64497D76DD5E910"/>
          </w:pPr>
          <w:r w:rsidRPr="00CF1A49">
            <w:t>Experience</w:t>
          </w:r>
        </w:p>
      </w:docPartBody>
    </w:docPart>
    <w:docPart>
      <w:docPartPr>
        <w:name w:val="6D3FFF7939E84EDA91868421BBD03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72C57-E43C-4FDE-AC46-CB55CDB5DAB1}"/>
      </w:docPartPr>
      <w:docPartBody>
        <w:p w:rsidR="000102CD" w:rsidRDefault="00674D40">
          <w:pPr>
            <w:pStyle w:val="6D3FFF7939E84EDA91868421BBD03EAD"/>
          </w:pPr>
          <w:r w:rsidRPr="00CF1A49">
            <w:t>Education</w:t>
          </w:r>
        </w:p>
      </w:docPartBody>
    </w:docPart>
    <w:docPart>
      <w:docPartPr>
        <w:name w:val="60828D3BC6AD44B1A03F7BEC37E3A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33012-F1BA-4C88-8D60-FE41BBCDA438}"/>
      </w:docPartPr>
      <w:docPartBody>
        <w:p w:rsidR="000102CD" w:rsidRDefault="00674D40">
          <w:pPr>
            <w:pStyle w:val="60828D3BC6AD44B1A03F7BEC37E3AA95"/>
          </w:pPr>
          <w:r w:rsidRPr="00CF1A49">
            <w:t>Skills</w:t>
          </w:r>
        </w:p>
      </w:docPartBody>
    </w:docPart>
    <w:docPart>
      <w:docPartPr>
        <w:name w:val="CA09750526F24C08BA8BAA4748998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3636C-FB91-4993-BF50-922FA65F6B2A}"/>
      </w:docPartPr>
      <w:docPartBody>
        <w:p w:rsidR="000102CD" w:rsidRDefault="00674D40">
          <w:pPr>
            <w:pStyle w:val="CA09750526F24C08BA8BAA47489985E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2C1"/>
    <w:rsid w:val="000102CD"/>
    <w:rsid w:val="006152C1"/>
    <w:rsid w:val="00674D40"/>
    <w:rsid w:val="006C2B23"/>
    <w:rsid w:val="00D5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F252690E92E4929A64497D76DD5E910">
    <w:name w:val="AF252690E92E4929A64497D76DD5E910"/>
  </w:style>
  <w:style w:type="character" w:styleId="SubtleReference">
    <w:name w:val="Subtle Reference"/>
    <w:basedOn w:val="DefaultParagraphFont"/>
    <w:uiPriority w:val="10"/>
    <w:qFormat/>
    <w:rsid w:val="006152C1"/>
    <w:rPr>
      <w:b/>
      <w:caps w:val="0"/>
      <w:smallCaps/>
      <w:color w:val="595959" w:themeColor="text1" w:themeTint="A6"/>
    </w:rPr>
  </w:style>
  <w:style w:type="paragraph" w:customStyle="1" w:styleId="6D3FFF7939E84EDA91868421BBD03EAD">
    <w:name w:val="6D3FFF7939E84EDA91868421BBD03EAD"/>
  </w:style>
  <w:style w:type="paragraph" w:customStyle="1" w:styleId="7F7EFD0740B14F24A6E5B2DB9F95F66D">
    <w:name w:val="7F7EFD0740B14F24A6E5B2DB9F95F66D"/>
  </w:style>
  <w:style w:type="paragraph" w:customStyle="1" w:styleId="9356A80C46334BBAB95D62D762326E58">
    <w:name w:val="9356A80C46334BBAB95D62D762326E58"/>
  </w:style>
  <w:style w:type="paragraph" w:customStyle="1" w:styleId="60828D3BC6AD44B1A03F7BEC37E3AA95">
    <w:name w:val="60828D3BC6AD44B1A03F7BEC37E3AA95"/>
  </w:style>
  <w:style w:type="paragraph" w:customStyle="1" w:styleId="CA09750526F24C08BA8BAA47489985EF">
    <w:name w:val="CA09750526F24C08BA8BAA4748998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96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Raymart S. Arceo</cp:lastModifiedBy>
  <cp:revision>4</cp:revision>
  <dcterms:created xsi:type="dcterms:W3CDTF">2022-11-21T10:38:00Z</dcterms:created>
  <dcterms:modified xsi:type="dcterms:W3CDTF">2022-11-23T03:45:00Z</dcterms:modified>
  <cp:category/>
</cp:coreProperties>
</file>